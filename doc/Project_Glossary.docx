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43" w:rsidRDefault="00292643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Application for National Theatre of Cluj-Napoca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29264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F55204">
            <w:pPr>
              <w:pStyle w:val="Tabletext"/>
            </w:pPr>
            <w:r>
              <w:t>03/04/2019</w:t>
            </w:r>
          </w:p>
        </w:tc>
        <w:tc>
          <w:tcPr>
            <w:tcW w:w="1152" w:type="dxa"/>
          </w:tcPr>
          <w:p w:rsidR="0085257A" w:rsidRPr="00AD232E" w:rsidRDefault="00F5520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F55204">
            <w:pPr>
              <w:pStyle w:val="Tabletext"/>
            </w:pPr>
            <w:r>
              <w:t>Revision 1.0</w:t>
            </w:r>
          </w:p>
        </w:tc>
        <w:tc>
          <w:tcPr>
            <w:tcW w:w="2304" w:type="dxa"/>
          </w:tcPr>
          <w:p w:rsidR="0085257A" w:rsidRPr="00AD232E" w:rsidRDefault="00F55204">
            <w:pPr>
              <w:pStyle w:val="Tabletext"/>
            </w:pPr>
            <w:r>
              <w:t>Costea Ana-Maria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F55204">
            <w:pPr>
              <w:pStyle w:val="Tabletext"/>
            </w:pPr>
            <w:r>
              <w:t>29/05/2019</w:t>
            </w:r>
          </w:p>
        </w:tc>
        <w:tc>
          <w:tcPr>
            <w:tcW w:w="1152" w:type="dxa"/>
          </w:tcPr>
          <w:p w:rsidR="0085257A" w:rsidRPr="00AD232E" w:rsidRDefault="00F55204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85257A" w:rsidRPr="00AD232E" w:rsidRDefault="00F55204">
            <w:pPr>
              <w:pStyle w:val="Tabletext"/>
            </w:pPr>
            <w:r>
              <w:t>Revision 2.0</w:t>
            </w:r>
          </w:p>
        </w:tc>
        <w:tc>
          <w:tcPr>
            <w:tcW w:w="2304" w:type="dxa"/>
          </w:tcPr>
          <w:p w:rsidR="0085257A" w:rsidRPr="00AD232E" w:rsidRDefault="00F55204">
            <w:pPr>
              <w:pStyle w:val="Tabletext"/>
            </w:pPr>
            <w:r>
              <w:t>Costea Ana-Maria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36672F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36672F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36672F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36672F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292643" w:rsidRPr="00292643" w:rsidRDefault="00292643" w:rsidP="00292643">
      <w:r>
        <w:tab/>
        <w:t>In Glossary, I will put different terms which are used in my application.</w:t>
      </w:r>
    </w:p>
    <w:p w:rsidR="0085257A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p w:rsidR="000278BE" w:rsidRPr="000278BE" w:rsidRDefault="000278BE" w:rsidP="000278BE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Default="00E65B00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Java</w:t>
            </w:r>
          </w:p>
          <w:p w:rsidR="00E65B00" w:rsidRPr="00E65B00" w:rsidRDefault="00E65B00" w:rsidP="00E65B00">
            <w:pPr>
              <w:pStyle w:val="BodyText"/>
            </w:pPr>
          </w:p>
          <w:p w:rsidR="00E65B00" w:rsidRDefault="00E65B00" w:rsidP="00E65B00">
            <w:pPr>
              <w:pStyle w:val="BodyText"/>
            </w:pPr>
          </w:p>
          <w:p w:rsidR="00E65B00" w:rsidRDefault="00E65B00" w:rsidP="00E65B00">
            <w:pPr>
              <w:pStyle w:val="BodyText"/>
            </w:pPr>
          </w:p>
          <w:p w:rsidR="00366218" w:rsidRDefault="00366218" w:rsidP="00E65B00">
            <w:pPr>
              <w:pStyle w:val="BodyText"/>
            </w:pPr>
          </w:p>
          <w:p w:rsidR="00366218" w:rsidRDefault="00366218" w:rsidP="0036621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Spring Boot</w:t>
            </w:r>
          </w:p>
          <w:p w:rsidR="00366218" w:rsidRDefault="00366218" w:rsidP="00E65B00">
            <w:pPr>
              <w:pStyle w:val="BodyText"/>
            </w:pPr>
          </w:p>
          <w:p w:rsidR="00366218" w:rsidRDefault="00366218" w:rsidP="00E65B00">
            <w:pPr>
              <w:pStyle w:val="BodyText"/>
            </w:pPr>
          </w:p>
          <w:p w:rsidR="00366218" w:rsidRDefault="00366218" w:rsidP="00E65B00">
            <w:pPr>
              <w:pStyle w:val="BodyText"/>
            </w:pPr>
          </w:p>
          <w:p w:rsidR="00366218" w:rsidRDefault="00366218" w:rsidP="0036621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JDBC</w:t>
            </w:r>
          </w:p>
          <w:p w:rsidR="00366218" w:rsidRDefault="00366218" w:rsidP="00E65B00">
            <w:pPr>
              <w:pStyle w:val="BodyText"/>
            </w:pPr>
          </w:p>
          <w:p w:rsidR="00366218" w:rsidRDefault="00366218" w:rsidP="00E65B00">
            <w:pPr>
              <w:pStyle w:val="BodyText"/>
            </w:pPr>
          </w:p>
          <w:p w:rsidR="00366218" w:rsidRDefault="00366218" w:rsidP="00E65B00">
            <w:pPr>
              <w:pStyle w:val="BodyText"/>
            </w:pPr>
          </w:p>
          <w:p w:rsidR="00366218" w:rsidRDefault="00366218" w:rsidP="00E65B00">
            <w:pPr>
              <w:pStyle w:val="BodyText"/>
            </w:pPr>
          </w:p>
          <w:p w:rsidR="00366218" w:rsidRDefault="00366218" w:rsidP="00E65B00">
            <w:pPr>
              <w:pStyle w:val="BodyText"/>
            </w:pPr>
          </w:p>
          <w:p w:rsidR="00366218" w:rsidRDefault="00366218" w:rsidP="0036621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Hibernate ORM</w:t>
            </w:r>
          </w:p>
          <w:p w:rsidR="00366218" w:rsidRDefault="00366218" w:rsidP="00E65B00">
            <w:pPr>
              <w:pStyle w:val="BodyText"/>
            </w:pPr>
          </w:p>
          <w:p w:rsidR="00366218" w:rsidRDefault="00366218" w:rsidP="00E65B00">
            <w:pPr>
              <w:pStyle w:val="BodyText"/>
            </w:pPr>
          </w:p>
          <w:p w:rsidR="00366218" w:rsidRDefault="00366218" w:rsidP="00E65B00">
            <w:pPr>
              <w:pStyle w:val="BodyText"/>
            </w:pPr>
          </w:p>
          <w:p w:rsidR="00366218" w:rsidRDefault="00366218" w:rsidP="00E65B00">
            <w:pPr>
              <w:pStyle w:val="BodyText"/>
            </w:pPr>
          </w:p>
          <w:p w:rsidR="00366218" w:rsidRDefault="00366218" w:rsidP="0036621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Layered Architecture</w:t>
            </w:r>
          </w:p>
          <w:p w:rsidR="00366218" w:rsidRPr="00E65B00" w:rsidRDefault="00366218" w:rsidP="00E65B00">
            <w:pPr>
              <w:pStyle w:val="BodyText"/>
            </w:pPr>
          </w:p>
        </w:tc>
        <w:tc>
          <w:tcPr>
            <w:tcW w:w="3232" w:type="dxa"/>
          </w:tcPr>
          <w:p w:rsidR="0085257A" w:rsidRDefault="00E65B00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popular programming language, created in 1995. It is owned by Oracle and it is used for mobile, desktop, web applications, games, database connection, and more</w:t>
            </w:r>
            <w:r w:rsidR="00366218">
              <w:rPr>
                <w:i w:val="0"/>
                <w:color w:val="000000"/>
              </w:rPr>
              <w:t>.</w:t>
            </w:r>
          </w:p>
          <w:p w:rsidR="00366218" w:rsidRDefault="00366218" w:rsidP="00366218">
            <w:pPr>
              <w:pStyle w:val="BodyText"/>
            </w:pPr>
          </w:p>
          <w:p w:rsidR="00366218" w:rsidRDefault="00366218" w:rsidP="0036621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 project built on the top of Spring Framework, designed to get you up and running as quickly as possible simple and web applications.</w:t>
            </w:r>
          </w:p>
          <w:p w:rsidR="00366218" w:rsidRDefault="00366218" w:rsidP="00366218">
            <w:pPr>
              <w:pStyle w:val="BodyText"/>
            </w:pPr>
          </w:p>
          <w:p w:rsidR="00366218" w:rsidRDefault="00366218" w:rsidP="0036621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Java</w:t>
            </w:r>
            <w:r>
              <w:rPr>
                <w:i w:val="0"/>
                <w:color w:val="000000"/>
              </w:rPr>
              <w:t xml:space="preserve"> Database Connectivity – an application programming interface(API) for Java, which defines how a client may access a database. It is a Java-based data access technology used for Java database connectivity.</w:t>
            </w:r>
          </w:p>
          <w:p w:rsidR="00366218" w:rsidRDefault="00366218" w:rsidP="00366218">
            <w:pPr>
              <w:pStyle w:val="BodyText"/>
            </w:pPr>
          </w:p>
          <w:p w:rsidR="00366218" w:rsidRDefault="00366218" w:rsidP="0036621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Enables developers to more easily write applications whose data outlives the application process. It is concerned with data persistence as it applies to relational databases.</w:t>
            </w:r>
          </w:p>
          <w:p w:rsidR="00366218" w:rsidRDefault="00366218" w:rsidP="00366218">
            <w:pPr>
              <w:pStyle w:val="BodyText"/>
            </w:pPr>
          </w:p>
          <w:p w:rsidR="00366218" w:rsidRDefault="00366218" w:rsidP="00366218">
            <w:pPr>
              <w:pStyle w:val="BodyText"/>
            </w:pPr>
          </w:p>
          <w:p w:rsidR="00366218" w:rsidRDefault="00366218" w:rsidP="00366218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 most common architecture pattern, where each layer performs a specific role within the application : Presentation layer, Business layer, Persistence layer, Database layer.</w:t>
            </w:r>
            <w:bookmarkStart w:id="7" w:name="_GoBack"/>
            <w:bookmarkEnd w:id="7"/>
          </w:p>
          <w:p w:rsidR="00366218" w:rsidRPr="00366218" w:rsidRDefault="00366218" w:rsidP="00366218">
            <w:pPr>
              <w:pStyle w:val="BodyText"/>
            </w:pPr>
          </w:p>
          <w:p w:rsidR="00366218" w:rsidRPr="00366218" w:rsidRDefault="00366218" w:rsidP="00366218">
            <w:pPr>
              <w:pStyle w:val="BodyText"/>
            </w:pPr>
          </w:p>
        </w:tc>
        <w:tc>
          <w:tcPr>
            <w:tcW w:w="1890" w:type="dxa"/>
          </w:tcPr>
          <w:p w:rsidR="0085257A" w:rsidRPr="0036672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36672F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E99" w:rsidRDefault="00995E99">
      <w:pPr>
        <w:spacing w:line="240" w:lineRule="auto"/>
      </w:pPr>
      <w:r>
        <w:separator/>
      </w:r>
    </w:p>
  </w:endnote>
  <w:endnote w:type="continuationSeparator" w:id="0">
    <w:p w:rsidR="00995E99" w:rsidRDefault="00995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995E99">
            <w:fldChar w:fldCharType="begin"/>
          </w:r>
          <w:r w:rsidR="00995E99">
            <w:instrText xml:space="preserve"> DOCPROPERTY "Company"  \* MERGEFORMAT </w:instrText>
          </w:r>
          <w:r w:rsidR="00995E99">
            <w:fldChar w:fldCharType="separate"/>
          </w:r>
          <w:r>
            <w:t>&lt;Student Name&gt;</w:t>
          </w:r>
          <w:r w:rsidR="00995E99">
            <w:fldChar w:fldCharType="end"/>
          </w:r>
          <w:r>
            <w:t xml:space="preserve">, </w:t>
          </w:r>
          <w:r w:rsidR="0036672F">
            <w:fldChar w:fldCharType="begin"/>
          </w:r>
          <w:r w:rsidR="0036672F">
            <w:instrText xml:space="preserve"> DATE \@ "yyyy" </w:instrText>
          </w:r>
          <w:r w:rsidR="0036672F">
            <w:fldChar w:fldCharType="separate"/>
          </w:r>
          <w:r w:rsidR="00F55204">
            <w:rPr>
              <w:noProof/>
            </w:rPr>
            <w:t>2019</w:t>
          </w:r>
          <w:r w:rsidR="0036672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366218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E99" w:rsidRDefault="00995E99">
      <w:pPr>
        <w:spacing w:line="240" w:lineRule="auto"/>
      </w:pPr>
      <w:r>
        <w:separator/>
      </w:r>
    </w:p>
  </w:footnote>
  <w:footnote w:type="continuationSeparator" w:id="0">
    <w:p w:rsidR="00995E99" w:rsidRDefault="00995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292643" w:rsidRDefault="00292643">
    <w:pPr>
      <w:pBdr>
        <w:bottom w:val="single" w:sz="6" w:space="1" w:color="auto"/>
      </w:pBdr>
      <w:jc w:val="right"/>
      <w:rPr>
        <w:b/>
        <w:sz w:val="28"/>
        <w:szCs w:val="28"/>
      </w:rPr>
    </w:pPr>
    <w:r w:rsidRPr="00292643">
      <w:rPr>
        <w:b/>
        <w:sz w:val="28"/>
        <w:szCs w:val="28"/>
      </w:rPr>
      <w:t>Costea Ana-Maria</w:t>
    </w:r>
  </w:p>
  <w:p w:rsidR="00AD439A" w:rsidRPr="00292643" w:rsidRDefault="00292643" w:rsidP="00AD439A">
    <w:pPr>
      <w:pBdr>
        <w:bottom w:val="single" w:sz="6" w:space="1" w:color="auto"/>
      </w:pBdr>
      <w:jc w:val="right"/>
      <w:rPr>
        <w:rFonts w:ascii="Arial" w:hAnsi="Arial"/>
        <w:b/>
        <w:sz w:val="28"/>
        <w:szCs w:val="28"/>
      </w:rPr>
    </w:pPr>
    <w:r w:rsidRPr="00292643">
      <w:rPr>
        <w:b/>
        <w:sz w:val="28"/>
        <w:szCs w:val="28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292643">
          <w:r>
            <w:t>Application for National Theatre of Cluj-Napoca</w:t>
          </w:r>
        </w:p>
      </w:tc>
      <w:tc>
        <w:tcPr>
          <w:tcW w:w="3179" w:type="dxa"/>
        </w:tcPr>
        <w:p w:rsidR="00AD439A" w:rsidRDefault="00F55204">
          <w:pPr>
            <w:tabs>
              <w:tab w:val="left" w:pos="1135"/>
            </w:tabs>
            <w:spacing w:before="40"/>
            <w:ind w:right="68"/>
          </w:pPr>
          <w:r>
            <w:t xml:space="preserve">  Version: 2</w:t>
          </w:r>
          <w:r w:rsidR="00292643">
            <w:t>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F55204">
          <w:r>
            <w:t xml:space="preserve">  Date:  29/05</w:t>
          </w:r>
          <w:r w:rsidR="00292643">
            <w:t>/2019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278BE"/>
    <w:rsid w:val="001C7458"/>
    <w:rsid w:val="001D42BB"/>
    <w:rsid w:val="00292643"/>
    <w:rsid w:val="00366218"/>
    <w:rsid w:val="0036672F"/>
    <w:rsid w:val="00564D5E"/>
    <w:rsid w:val="005A3207"/>
    <w:rsid w:val="00600853"/>
    <w:rsid w:val="007F349D"/>
    <w:rsid w:val="0085257A"/>
    <w:rsid w:val="008978F7"/>
    <w:rsid w:val="00995E99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E65B00"/>
    <w:rsid w:val="00F55204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3B1E50"/>
  <w15:docId w15:val="{79174B54-4F59-4243-B859-C0BDD510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33</TotalTime>
  <Pages>4</Pages>
  <Words>215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Anneh</cp:lastModifiedBy>
  <cp:revision>8</cp:revision>
  <cp:lastPrinted>2001-03-15T12:26:00Z</cp:lastPrinted>
  <dcterms:created xsi:type="dcterms:W3CDTF">2010-02-26T10:01:00Z</dcterms:created>
  <dcterms:modified xsi:type="dcterms:W3CDTF">2019-06-02T10:41:00Z</dcterms:modified>
</cp:coreProperties>
</file>