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393" w:rsidRPr="00D047E9" w:rsidRDefault="00FC5D71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Application for National Theatre of Cluj-Napoca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FC5D71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&lt;dd/mmm/yy&gt;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&lt;x.x&gt;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014072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014072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014072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014072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014072">
        <w:lastRenderedPageBreak/>
        <w:fldChar w:fldCharType="begin"/>
      </w:r>
      <w:r w:rsidR="00014072">
        <w:instrText xml:space="preserve">title  \* Mergeformat </w:instrText>
      </w:r>
      <w:r w:rsidR="00014072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014072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FC5D71" w:rsidRDefault="00FC5D71" w:rsidP="00FC5D71">
      <w:r>
        <w:tab/>
        <w:t>I will represent a use-case for the scenario of buying a ticket.</w:t>
      </w:r>
    </w:p>
    <w:p w:rsidR="00FC5D71" w:rsidRDefault="00FC5D71" w:rsidP="00FC5D71"/>
    <w:p w:rsidR="00FC5D71" w:rsidRDefault="00FC5D71" w:rsidP="00FC5D71">
      <w:r>
        <w:tab/>
      </w:r>
      <w:r w:rsidRPr="00FC5D71">
        <w:rPr>
          <w:b/>
          <w:sz w:val="22"/>
          <w:szCs w:val="22"/>
        </w:rPr>
        <w:t>Use case</w:t>
      </w:r>
      <w:r>
        <w:t xml:space="preserve"> : buy a ticket</w:t>
      </w:r>
    </w:p>
    <w:p w:rsidR="00FC5D71" w:rsidRDefault="00FC5D71" w:rsidP="00FC5D71">
      <w:r>
        <w:tab/>
      </w:r>
      <w:r w:rsidRPr="00FC5D71">
        <w:rPr>
          <w:b/>
          <w:sz w:val="22"/>
          <w:szCs w:val="22"/>
        </w:rPr>
        <w:t>Level</w:t>
      </w:r>
      <w:r>
        <w:t xml:space="preserve"> : user-goal level</w:t>
      </w:r>
    </w:p>
    <w:p w:rsidR="00FC5D71" w:rsidRDefault="00FC5D71" w:rsidP="00FC5D71">
      <w:r>
        <w:tab/>
      </w:r>
      <w:r w:rsidRPr="00FC5D71">
        <w:rPr>
          <w:b/>
          <w:sz w:val="22"/>
          <w:szCs w:val="22"/>
        </w:rPr>
        <w:t>Primary actor</w:t>
      </w:r>
      <w:r>
        <w:t xml:space="preserve"> : regular user (client)</w:t>
      </w:r>
    </w:p>
    <w:p w:rsidR="00FC5D71" w:rsidRDefault="00FC5D71" w:rsidP="00FC5D71">
      <w:r>
        <w:tab/>
      </w:r>
      <w:r w:rsidRPr="00FC5D71">
        <w:rPr>
          <w:b/>
          <w:sz w:val="22"/>
          <w:szCs w:val="22"/>
        </w:rPr>
        <w:t>Main success scenario</w:t>
      </w:r>
      <w:r>
        <w:t xml:space="preserve"> : client log in with his username and password, he choose a play and select the operation “Buy”</w:t>
      </w:r>
    </w:p>
    <w:p w:rsidR="00FC5D71" w:rsidRDefault="00FC5D71" w:rsidP="00FC5D71">
      <w:r>
        <w:tab/>
      </w:r>
      <w:r w:rsidRPr="00FC5D71">
        <w:rPr>
          <w:b/>
          <w:sz w:val="22"/>
          <w:szCs w:val="22"/>
        </w:rPr>
        <w:t>Extensions</w:t>
      </w:r>
      <w:r>
        <w:t xml:space="preserve"> : if the client follows correctly the described steps, he will buy successfully a ticket at the favorite play; in other case, an error message will be generated</w:t>
      </w:r>
    </w:p>
    <w:p w:rsidR="00FC5D71" w:rsidRPr="00FC5D71" w:rsidRDefault="00FC5D71" w:rsidP="00FC5D71"/>
    <w:p w:rsidR="008C4393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FC5D71" w:rsidRPr="00FC5D71" w:rsidRDefault="00FC5D71" w:rsidP="00FC5D71">
      <w:r>
        <w:tab/>
        <w:t>Use-Case diagram for a regular user (client) :</w:t>
      </w:r>
    </w:p>
    <w:p w:rsidR="008C4393" w:rsidRDefault="00FC5D71" w:rsidP="00D047E9">
      <w:pPr>
        <w:pStyle w:val="InfoBlue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187.8pt">
            <v:imagedata r:id="rId8" o:title="useCase1"/>
          </v:shape>
        </w:pict>
      </w:r>
    </w:p>
    <w:p w:rsidR="00FC5D71" w:rsidRDefault="00FC5D71" w:rsidP="00FC5D71">
      <w:pPr>
        <w:pStyle w:val="BodyText"/>
      </w:pPr>
    </w:p>
    <w:p w:rsidR="00FC5D71" w:rsidRDefault="00FC5D71" w:rsidP="00FC5D71">
      <w:pPr>
        <w:pStyle w:val="BodyText"/>
      </w:pPr>
      <w:r>
        <w:t>Use-Case diagram for an admin user :</w:t>
      </w:r>
    </w:p>
    <w:p w:rsidR="00FC5D71" w:rsidRPr="00FC5D71" w:rsidRDefault="00FC5D71" w:rsidP="00FC5D71">
      <w:pPr>
        <w:pStyle w:val="BodyText"/>
      </w:pPr>
      <w:bookmarkStart w:id="6" w:name="_GoBack"/>
      <w:r>
        <w:pict>
          <v:shape id="_x0000_i1028" type="#_x0000_t75" style="width:467.4pt;height:150.6pt">
            <v:imagedata r:id="rId9" o:title="useCase2"/>
          </v:shape>
        </w:pict>
      </w:r>
      <w:bookmarkEnd w:id="6"/>
    </w:p>
    <w:sectPr w:rsidR="00FC5D71" w:rsidRPr="00FC5D71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4072" w:rsidRDefault="00014072">
      <w:pPr>
        <w:spacing w:line="240" w:lineRule="auto"/>
      </w:pPr>
      <w:r>
        <w:separator/>
      </w:r>
    </w:p>
  </w:endnote>
  <w:endnote w:type="continuationSeparator" w:id="0">
    <w:p w:rsidR="00014072" w:rsidRDefault="000140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014072">
            <w:fldChar w:fldCharType="begin"/>
          </w:r>
          <w:r w:rsidR="00014072">
            <w:instrText xml:space="preserve"> DOCPROPERTY "Company"  \* MERGEFORMAT </w:instrText>
          </w:r>
          <w:r w:rsidR="00014072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014072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FC5D71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FC5D71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4072" w:rsidRDefault="00014072">
      <w:pPr>
        <w:spacing w:line="240" w:lineRule="auto"/>
      </w:pPr>
      <w:r>
        <w:separator/>
      </w:r>
    </w:p>
  </w:footnote>
  <w:footnote w:type="continuationSeparator" w:id="0">
    <w:p w:rsidR="00014072" w:rsidRDefault="000140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04741B" w:rsidRPr="00FC5D71" w:rsidRDefault="00FC5D71" w:rsidP="0004741B">
    <w:pPr>
      <w:pBdr>
        <w:bottom w:val="single" w:sz="6" w:space="1" w:color="auto"/>
      </w:pBdr>
      <w:jc w:val="right"/>
      <w:rPr>
        <w:b/>
        <w:sz w:val="26"/>
        <w:szCs w:val="26"/>
      </w:rPr>
    </w:pPr>
    <w:r w:rsidRPr="00FC5D71">
      <w:rPr>
        <w:b/>
        <w:sz w:val="26"/>
        <w:szCs w:val="26"/>
      </w:rPr>
      <w:t>Costea Ana-Maria</w:t>
    </w:r>
  </w:p>
  <w:p w:rsidR="00FC5D71" w:rsidRPr="00FC5D71" w:rsidRDefault="00FC5D71" w:rsidP="0004741B">
    <w:pPr>
      <w:pBdr>
        <w:bottom w:val="single" w:sz="6" w:space="1" w:color="auto"/>
      </w:pBdr>
      <w:jc w:val="right"/>
      <w:rPr>
        <w:b/>
        <w:sz w:val="26"/>
        <w:szCs w:val="26"/>
      </w:rPr>
    </w:pPr>
    <w:r w:rsidRPr="00FC5D71">
      <w:rPr>
        <w:b/>
        <w:sz w:val="26"/>
        <w:szCs w:val="26"/>
      </w:rPr>
      <w:t>30233</w:t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FC5D71" w:rsidP="00FC5D71">
          <w:r>
            <w:t>Application for National Theatre of Cluj-Napoca</w:t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FC5D71">
            <w:t xml:space="preserve"> Version: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FC5D71">
          <w:r>
            <w:t xml:space="preserve">  Date:  03/04/2019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14072"/>
    <w:rsid w:val="0004741B"/>
    <w:rsid w:val="000916B9"/>
    <w:rsid w:val="002D02EB"/>
    <w:rsid w:val="0056530F"/>
    <w:rsid w:val="00570E86"/>
    <w:rsid w:val="00664E4B"/>
    <w:rsid w:val="006C543D"/>
    <w:rsid w:val="008C4393"/>
    <w:rsid w:val="0090593F"/>
    <w:rsid w:val="00C709E3"/>
    <w:rsid w:val="00D047E9"/>
    <w:rsid w:val="00D720D3"/>
    <w:rsid w:val="00FC5D71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22517F"/>
  <w15:docId w15:val="{0C501F6B-0388-42AA-B220-86036195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16</TotalTime>
  <Pages>4</Pages>
  <Words>142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Anneh</cp:lastModifiedBy>
  <cp:revision>5</cp:revision>
  <dcterms:created xsi:type="dcterms:W3CDTF">2010-02-24T09:14:00Z</dcterms:created>
  <dcterms:modified xsi:type="dcterms:W3CDTF">2019-04-03T14:32:00Z</dcterms:modified>
</cp:coreProperties>
</file>